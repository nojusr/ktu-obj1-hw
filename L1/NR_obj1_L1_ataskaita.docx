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8C" w:rsidRDefault="00906F8C" w:rsidP="004771C9">
      <w:pPr>
        <w:pStyle w:val="Vireliouraai"/>
      </w:pPr>
      <w:r>
        <w:rPr>
          <w:noProof/>
          <w:lang w:eastAsia="lt-LT"/>
        </w:rPr>
        <w:drawing>
          <wp:inline distT="0" distB="0" distL="0" distR="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4C3D88" w:rsidRPr="00906F8C" w:rsidRDefault="004C3D88" w:rsidP="00906F8C">
      <w:pPr>
        <w:pStyle w:val="Vireliouraai"/>
      </w:pPr>
    </w:p>
    <w:p w:rsidR="004C3D88" w:rsidRPr="00906F8C" w:rsidRDefault="004C3D88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:rsidR="00D560C9" w:rsidRPr="00844988" w:rsidRDefault="00906F8C" w:rsidP="004771C9">
      <w:pPr>
        <w:pStyle w:val="Ataskaita"/>
      </w:pPr>
      <w:r>
        <w:t>Laboratorinių darbų ataskaita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C423D0">
      <w:pPr>
        <w:pStyle w:val="Autorirmasvirutinis"/>
      </w:pPr>
    </w:p>
    <w:p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F54C7D">
        <w:rPr>
          <w:noProof/>
        </w:rPr>
        <w:t>Nojus Raškevičius, IFF-0/6</w:t>
      </w:r>
      <w:r>
        <w:rPr>
          <w:noProof/>
        </w:rPr>
        <w:t>.</w:t>
      </w:r>
      <w:r>
        <w:fldChar w:fldCharType="end"/>
      </w:r>
      <w:bookmarkEnd w:id="0"/>
    </w:p>
    <w:p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listEntry w:val="Studentė/Studentas"/>
              <w:listEntry w:val="Studentas"/>
              <w:listEntry w:val="Studentė"/>
            </w:ddList>
          </w:ffData>
        </w:fldChar>
      </w:r>
      <w:bookmarkStart w:id="1" w:name="Dropdown2"/>
      <w:r>
        <w:instrText xml:space="preserve"> FORMDROPDOWN </w:instrText>
      </w:r>
      <w:r w:rsidR="00A57EA0">
        <w:fldChar w:fldCharType="separate"/>
      </w:r>
      <w:r>
        <w:fldChar w:fldCharType="end"/>
      </w:r>
      <w:bookmarkEnd w:id="1"/>
    </w:p>
    <w:p w:rsidR="00D560C9" w:rsidRPr="0052026C" w:rsidRDefault="00D560C9" w:rsidP="00EB5168">
      <w:pPr>
        <w:pStyle w:val="Autorius"/>
      </w:pPr>
    </w:p>
    <w:p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proofErr w:type="spellStart"/>
      <w:r w:rsidR="00F54C7D">
        <w:t>Lekt</w:t>
      </w:r>
      <w:proofErr w:type="spellEnd"/>
      <w:r w:rsidR="00F54C7D">
        <w:t xml:space="preserve">. Vacius </w:t>
      </w:r>
      <w:proofErr w:type="spellStart"/>
      <w:r w:rsidR="00F54C7D">
        <w:t>Jusas</w:t>
      </w:r>
      <w:proofErr w:type="spellEnd"/>
      <w:r>
        <w:fldChar w:fldCharType="end"/>
      </w:r>
      <w:bookmarkEnd w:id="2"/>
    </w:p>
    <w:p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listEntry w:val="Dėstytoja / Dėstytojas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A57EA0">
        <w:fldChar w:fldCharType="separate"/>
      </w:r>
      <w:r>
        <w:fldChar w:fldCharType="end"/>
      </w:r>
      <w:bookmarkEnd w:id="3"/>
    </w:p>
    <w:p w:rsidR="00CD58DB" w:rsidRPr="00844988" w:rsidRDefault="00CD58DB" w:rsidP="00C423D0">
      <w:pPr>
        <w:pStyle w:val="Autorirmasapatinis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F54C7D">
        <w:rPr>
          <w:noProof/>
        </w:rPr>
        <w:t>2020</w:t>
      </w:r>
      <w:r w:rsidR="00727B09">
        <w:fldChar w:fldCharType="end"/>
      </w:r>
    </w:p>
    <w:p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:rsidR="00291C8F" w:rsidRPr="00844988" w:rsidRDefault="00291C8F" w:rsidP="0052026C"/>
    <w:p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EA4B42">
        <w:rPr>
          <w:noProof/>
        </w:rPr>
        <w:t>3</w:t>
      </w:r>
      <w:r w:rsidR="00D665F7"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10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12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844988" w:rsidRPr="0015714D" w:rsidRDefault="00B62B7E" w:rsidP="00A943A7">
      <w:pPr>
        <w:pStyle w:val="Heading1"/>
        <w:ind w:left="426"/>
      </w:pPr>
      <w:bookmarkStart w:id="4" w:name="_Toc51687500"/>
      <w:r>
        <w:lastRenderedPageBreak/>
        <w:t>Duomenų klasė</w:t>
      </w:r>
      <w:bookmarkEnd w:id="4"/>
    </w:p>
    <w:p w:rsidR="00844988" w:rsidRPr="00844988" w:rsidRDefault="00844988" w:rsidP="00F16C66">
      <w:pPr>
        <w:pStyle w:val="Heading2"/>
      </w:pPr>
      <w:bookmarkStart w:id="5" w:name="_Toc51687501"/>
      <w:r w:rsidRPr="00844988">
        <w:t>Darbo užduotis</w:t>
      </w:r>
      <w:bookmarkEnd w:id="5"/>
    </w:p>
    <w:p w:rsidR="00E128E0" w:rsidRDefault="00E128E0" w:rsidP="00E128E0">
      <w:pPr>
        <w:ind w:left="142" w:firstLine="0"/>
      </w:pPr>
      <w:r w:rsidRPr="00E128E0">
        <w:rPr>
          <w:b/>
        </w:rPr>
        <w:t>Kompiuterinis žaidimas</w:t>
      </w:r>
      <w:r w:rsidR="00F54C7D">
        <w:t xml:space="preserve">. </w:t>
      </w:r>
      <w:r>
        <w:t>Kuriate „</w:t>
      </w:r>
      <w:proofErr w:type="spellStart"/>
      <w:r>
        <w:t>fantasy</w:t>
      </w:r>
      <w:proofErr w:type="spellEnd"/>
      <w:r>
        <w:t>“ tipo kompiuterinį žaidimą. Duomenų faile turite informacija apie žaidimo herojus: vardas, rasė, klasė, gyvybės taškai, mana, žalos taškai, gynybos taškai, jėga, vikrumas, intelektas, ypatinga galia.</w:t>
      </w:r>
    </w:p>
    <w:p w:rsidR="00844988" w:rsidRDefault="00E128E0" w:rsidP="00E128E0">
      <w:pPr>
        <w:pStyle w:val="ListParagraph"/>
        <w:numPr>
          <w:ilvl w:val="0"/>
          <w:numId w:val="48"/>
        </w:numPr>
        <w:ind w:left="567"/>
      </w:pPr>
      <w:r>
        <w:t>Raskite daugiausiai gyvybės taškų turintį herojų, ekrane atspausdinkite jo vardą, rasę, klasę ir gyvybės taškų kiekį. Jei yra keli, spausdinkite visus.</w:t>
      </w:r>
    </w:p>
    <w:p w:rsidR="00E128E0" w:rsidRDefault="00E128E0" w:rsidP="00E128E0">
      <w:pPr>
        <w:pStyle w:val="ListParagraph"/>
        <w:numPr>
          <w:ilvl w:val="0"/>
          <w:numId w:val="48"/>
        </w:numPr>
        <w:ind w:left="567"/>
      </w:pPr>
      <w:r>
        <w:t xml:space="preserve">Raskite žaidėją, kurio gynybos ir žalos taškų skirtumas yra mažiausias. Atspausdinkite informaciją apie žaidėją į ekraną. Jei yra keli, spausdinkite visus. </w:t>
      </w:r>
    </w:p>
    <w:p w:rsidR="00E128E0" w:rsidRDefault="00E128E0" w:rsidP="00E128E0">
      <w:pPr>
        <w:pStyle w:val="ListParagraph"/>
        <w:numPr>
          <w:ilvl w:val="0"/>
          <w:numId w:val="48"/>
        </w:numPr>
        <w:ind w:left="567"/>
      </w:pPr>
      <w:r>
        <w:t>Sudarykite visų herojų klasių sąrašą, klasių pavadinimus įrašykite į failą „Klasės.csv“ .</w:t>
      </w:r>
    </w:p>
    <w:p w:rsidR="002E3EF8" w:rsidRPr="00844988" w:rsidRDefault="00A81B01" w:rsidP="00A81B01">
      <w:pPr>
        <w:spacing w:after="0" w:line="240" w:lineRule="auto"/>
        <w:ind w:firstLine="0"/>
        <w:jc w:val="left"/>
      </w:pPr>
      <w:r>
        <w:br w:type="page"/>
      </w:r>
    </w:p>
    <w:p w:rsidR="00844988" w:rsidRPr="00844988" w:rsidRDefault="00844988" w:rsidP="00F16C66">
      <w:pPr>
        <w:pStyle w:val="Heading2"/>
      </w:pPr>
      <w:bookmarkStart w:id="6" w:name="_Toc51687502"/>
      <w:r w:rsidRPr="00844988">
        <w:lastRenderedPageBreak/>
        <w:t>Programos tekstas</w:t>
      </w:r>
      <w:bookmarkEnd w:id="6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Hero.cs</w:t>
      </w:r>
      <w:proofErr w:type="spellEnd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Hero</w:t>
      </w:r>
      <w:proofErr w:type="spellEnd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name;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A81B01" w:rsidRDefault="00A81B01" w:rsidP="00531F74">
      <w:pPr>
        <w:pStyle w:val="Programostekstas"/>
      </w:pPr>
    </w:p>
    <w:p w:rsidR="00E128E0" w:rsidRDefault="00E128E0" w:rsidP="00531F74">
      <w:pPr>
        <w:pStyle w:val="Programostekstas"/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IOUtils.cs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IOUtils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ReadHeroes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[100];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handling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System.IO.File.Exists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Encoding.UTF8);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"Failas nerastas. Programa negali veikti."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means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successfuly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&lt;= 0)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"Pateiktas tuščias failas. Programa negali veikti."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means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successfuly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[0];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[1];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[2];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[3]);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[4]);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[5]);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[6]);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[7]);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[8]);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[9]);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[10];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name,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'┌'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'┬'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'┐'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 {0,-16} │ {1,-16} │ {2,-16} │ {3,-16} │ {4,-16} │ {5, -16} │ {6, -16} │ {7, -16} │ {8, -16} │ {9, -16} │ {10, -16} 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"Vardas"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"Gyvybės 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"Manos 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"Žalos 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"Gynybos 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"Jėga"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"Vikrumas"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"Intelektas"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Ypat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>. galia"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[i];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 {0,-16} │ {1,-16} │ {2,-16} │ {3,-16} │ {4,-16} │ {5, -16} │ {6, -16} │ {7, -16} │ {8, -16} │ {9, -16} │ {10, -16} 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12)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- 1)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'└'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'┴'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'┘'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shown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PrintHeroesCompressed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'┌'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'┬'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'┐'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 {0,-16} │ {1,-16} │ {2,-16} │ {3,-16} 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"Vardas"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"Gyvybės t."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[i];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 {0,-16} │ {1,-16} │ {2,-16} │ {3,-16} 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- 1)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'└'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'┴'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'┘'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(18, 4,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strings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too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long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"..."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simple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assist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based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tables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leftEdge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middleEdge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rightEdge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leftEdge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(line,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- 1)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rightEdge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middleEdge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OutputClassesToCSV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Encoding.UTF8);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BC5387" w:rsidRDefault="00BC5387" w:rsidP="00BC538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531F74">
      <w:pPr>
        <w:pStyle w:val="Programostekstas"/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TaskUtils.cs</w:t>
      </w:r>
      <w:proofErr w:type="spellEnd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  <w:proofErr w:type="spellEnd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FindHeroesWithHighestHealth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0)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[0];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between</w:t>
      </w:r>
      <w:proofErr w:type="spellEnd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defPoints</w:t>
      </w:r>
      <w:proofErr w:type="spellEnd"/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FindHeroesWithSmallestDifference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0)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[0];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hero.AtkPoints-hero.DefPoints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FindUniqueClasses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E128E0" w:rsidRDefault="00E128E0" w:rsidP="00E128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E128E0" w:rsidRDefault="00E128E0" w:rsidP="00531F74">
      <w:pPr>
        <w:pStyle w:val="Programostekstas"/>
      </w:pPr>
    </w:p>
    <w:p w:rsidR="00E128E0" w:rsidRDefault="00E128E0" w:rsidP="00531F74">
      <w:pPr>
        <w:pStyle w:val="Programostekstas"/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Program.cs</w:t>
      </w:r>
      <w:proofErr w:type="spellEnd"/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  <w:proofErr w:type="spellEnd"/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allHeroes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IOUtils.ReadHeroes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"herojai.csv"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"Visi herojai:"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IOUtils.PrintHeroes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allHeroes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highest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]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"Herojai su didžiausiu kiekiu gyvybės taškų:"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IOUtils.PrintHeroesCompressed(TaskUtils.FindHeroesWithHighestHealth(allHeroes));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between</w:t>
      </w:r>
      <w:proofErr w:type="spellEnd"/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]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"Herojai su mažiausiu skirtumu tarp žalos ir gynybos taškų:"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IOUtils.PrintHeroes(TaskUtils.FindHeroesWithSmallestDifference(allHeroes));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TaskUtils.FindUniqueClasses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allHeroes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IOUtils.OutputClassesToCSV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"Klasės.csv"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217AED" w:rsidRDefault="00217AED" w:rsidP="00217A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E128E0" w:rsidRDefault="00E128E0" w:rsidP="00531F74">
      <w:pPr>
        <w:pStyle w:val="Programostekstas"/>
      </w:pPr>
    </w:p>
    <w:p w:rsidR="002E3EF8" w:rsidRPr="00A81B01" w:rsidRDefault="00A81B01" w:rsidP="00A81B01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:rsidR="00844988" w:rsidRPr="00844988" w:rsidRDefault="00844988" w:rsidP="00F16C66">
      <w:pPr>
        <w:pStyle w:val="Heading2"/>
      </w:pPr>
      <w:bookmarkStart w:id="7" w:name="_Toc51687503"/>
      <w:r w:rsidRPr="00844988">
        <w:lastRenderedPageBreak/>
        <w:t>Pradiniai duomenys ir rezultatai</w:t>
      </w:r>
      <w:bookmarkEnd w:id="7"/>
    </w:p>
    <w:p w:rsidR="002E3EF8" w:rsidRDefault="002E3EF8" w:rsidP="00A049DD">
      <w:pPr>
        <w:pStyle w:val="Programostekstas"/>
      </w:pPr>
    </w:p>
    <w:p w:rsidR="00A81B01" w:rsidRDefault="00A81B01" w:rsidP="00A049DD">
      <w:pPr>
        <w:pStyle w:val="Programostekstas"/>
      </w:pPr>
      <w:r>
        <w:t>Pradiniai duomenys:</w:t>
      </w:r>
    </w:p>
    <w:p w:rsidR="000C409E" w:rsidRDefault="000C409E" w:rsidP="00A049DD">
      <w:pPr>
        <w:pStyle w:val="Programostekstas"/>
      </w:pP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Aloyzas;Lokys;Kunigas;97;72;38;35;7;7;1;Gerai gamina maistą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Aloyzas;Žmogus;Dainininkas;42;69;82;73;4;5;8;Labai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Antanas;Varliažmogis;Kunigas;18;27;25;51;1;9;9;Labai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Antanas;Varliažmogis;Kunigas;66;87;99;25;4;2;4;Ugnies valdymas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Petras;Driežažmogis;Burtininkas;21;55;20;17;5;1;1;Labai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Vardėnis;Driežažmogis;Magas;59;33;40;55;0;0;8;Labai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Motiejus;Elfas;Lankininkas;35;44;45;40;3;7;5;Labai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proofErr w:type="spellStart"/>
      <w:r w:rsidRPr="000C409E">
        <w:rPr>
          <w:rFonts w:cs="Courier New"/>
          <w:color w:val="000000"/>
          <w:lang w:eastAsia="lt-LT"/>
        </w:rPr>
        <w:t>Motiejus;Tamsusis</w:t>
      </w:r>
      <w:proofErr w:type="spellEnd"/>
      <w:r w:rsidRPr="000C409E">
        <w:rPr>
          <w:rFonts w:cs="Courier New"/>
          <w:color w:val="000000"/>
          <w:lang w:eastAsia="lt-LT"/>
        </w:rPr>
        <w:t xml:space="preserve"> elfas;Kunigas;86;70;26;69;8;9;7;Labai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Motiejus;Elfas;Karys;57;71;95;51;4;7;2;Labai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Antanas;Driežažmogis;Riteris;33;6;91;80;3;4;7;Ugnies valdymas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Vardėnis;Lokys;Gydytojas;18;34;43;12;1;3;5;Ugnies valdymas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proofErr w:type="spellStart"/>
      <w:r w:rsidRPr="000C409E">
        <w:rPr>
          <w:rFonts w:cs="Courier New"/>
          <w:color w:val="000000"/>
          <w:lang w:eastAsia="lt-LT"/>
        </w:rPr>
        <w:t>Motiejus;Tamsusis</w:t>
      </w:r>
      <w:proofErr w:type="spellEnd"/>
      <w:r w:rsidRPr="000C409E">
        <w:rPr>
          <w:rFonts w:cs="Courier New"/>
          <w:color w:val="000000"/>
          <w:lang w:eastAsia="lt-LT"/>
        </w:rPr>
        <w:t xml:space="preserve"> elfas;Lankininkas;75;63;18;22;1;2;7;Labai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Juozas;Šuo;Karys;12;56;86;38;6;7;4;Gerai gamina maistą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Vardėnis;Varliažmogis;Burtininkas;37;47;14;75;1;6;6;Gerai gamina maistą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Motiejus;Žmogus;Riteris;28;23;61;81;3;1;9;Labai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Antanas;Elfas;Riteris;56;4;16;91;9;7;5;Labai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Juozas;Žmogus;Karys;97;17;74;69;5;7;5;Ugnies valdymas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Motiejus;Varliažmogis;Magas;39;74;21;31;7;5;0;Labai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Petras;Žmogus;Riteris;46;64;92;83;8;6;9;Labai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Vardėnis;Elfas;Karys;61;77;81;26;1;1;9;Gerai gamina maistą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Petras;Driežažmogis;Gydytojas;92;35;99;37;3;4;0;Labai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Juozas;Driežažmogis;Riteris;32;60;48;83;7;6;6;Labai laimingas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Aloyzas;Driežažmogis;Lankininkas;65;21;98;68;6;6;9;Labai gražios akys</w:t>
      </w:r>
    </w:p>
    <w:p w:rsidR="000C409E" w:rsidRP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Juozas;Driežažmogis;Gydytojas;91;51;63;23;4;5;4;Ugnies valdymas</w:t>
      </w:r>
    </w:p>
    <w:p w:rsidR="000C409E" w:rsidRDefault="000C409E" w:rsidP="000C409E">
      <w:pPr>
        <w:pStyle w:val="Programostekstas"/>
        <w:rPr>
          <w:rFonts w:cs="Courier New"/>
          <w:color w:val="000000"/>
          <w:lang w:eastAsia="lt-LT"/>
        </w:rPr>
      </w:pPr>
      <w:r w:rsidRPr="000C409E">
        <w:rPr>
          <w:rFonts w:cs="Courier New"/>
          <w:color w:val="000000"/>
          <w:lang w:eastAsia="lt-LT"/>
        </w:rPr>
        <w:t>Juozas;Zombis;Gydytojas;93;95;82;23;9;9;5;Labai gražios akys</w:t>
      </w:r>
    </w:p>
    <w:p w:rsidR="000C409E" w:rsidRPr="000C409E" w:rsidRDefault="000C409E" w:rsidP="000C409E">
      <w:pPr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lt-LT"/>
        </w:rPr>
      </w:pPr>
      <w:r>
        <w:rPr>
          <w:rFonts w:cs="Courier New"/>
          <w:color w:val="000000"/>
          <w:lang w:eastAsia="lt-LT"/>
        </w:rPr>
        <w:br w:type="page"/>
      </w:r>
    </w:p>
    <w:p w:rsidR="002E3EF8" w:rsidRDefault="00A81B01" w:rsidP="000C409E">
      <w:pPr>
        <w:pStyle w:val="Programostekstas"/>
      </w:pPr>
      <w:r>
        <w:lastRenderedPageBreak/>
        <w:t>Rezultatai:</w:t>
      </w:r>
    </w:p>
    <w:p w:rsidR="000C409E" w:rsidRPr="00A4743C" w:rsidRDefault="000C409E" w:rsidP="00A049DD">
      <w:pPr>
        <w:pStyle w:val="Programostekstas"/>
        <w:rPr>
          <w:rFonts w:cs="Courier New"/>
          <w:noProof/>
          <w:sz w:val="18"/>
          <w:szCs w:val="18"/>
        </w:rPr>
      </w:pPr>
      <w:r>
        <w:rPr>
          <w:rFonts w:cs="Courier New"/>
          <w:noProof/>
          <w:sz w:val="18"/>
          <w:szCs w:val="18"/>
        </w:rPr>
        <w:drawing>
          <wp:inline distT="0" distB="0" distL="0" distR="0">
            <wp:extent cx="62960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4743C" w:rsidRDefault="00A4743C" w:rsidP="000C409E">
      <w:pPr>
        <w:spacing w:after="0" w:line="240" w:lineRule="auto"/>
        <w:ind w:firstLine="0"/>
        <w:jc w:val="left"/>
      </w:pPr>
      <w:r>
        <w:rPr>
          <w:noProof/>
        </w:rPr>
        <w:drawing>
          <wp:inline distT="0" distB="0" distL="0" distR="0">
            <wp:extent cx="6297295" cy="1130300"/>
            <wp:effectExtent l="0" t="0" r="8255" b="0"/>
            <wp:docPr id="4" name="Picture 4" descr="C:\Users\nojras\Pictures\othertasks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jras\Pictures\othertasksv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3C" w:rsidRDefault="00A4743C" w:rsidP="000C409E">
      <w:pPr>
        <w:spacing w:after="0" w:line="240" w:lineRule="auto"/>
        <w:ind w:firstLine="0"/>
        <w:jc w:val="left"/>
      </w:pPr>
    </w:p>
    <w:p w:rsidR="00A4743C" w:rsidRDefault="00A4743C" w:rsidP="000C409E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Klasės.csv:</w:t>
      </w:r>
    </w:p>
    <w:p w:rsidR="00A4743C" w:rsidRDefault="00A4743C" w:rsidP="000C409E">
      <w:pPr>
        <w:spacing w:after="0" w:line="240" w:lineRule="auto"/>
        <w:ind w:firstLine="0"/>
        <w:jc w:val="left"/>
      </w:pP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Kunigas</w:t>
      </w: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Dainininkas</w:t>
      </w: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Burtininkas</w:t>
      </w: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Magas</w:t>
      </w: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Lankininkas</w:t>
      </w: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Karys</w:t>
      </w:r>
    </w:p>
    <w:p w:rsidR="00A4743C" w:rsidRPr="00A4743C" w:rsidRDefault="00A4743C" w:rsidP="00A4743C">
      <w:pPr>
        <w:spacing w:after="0" w:line="240" w:lineRule="auto"/>
        <w:ind w:firstLine="0"/>
        <w:jc w:val="left"/>
        <w:rPr>
          <w:rFonts w:ascii="Courier New" w:hAnsi="Courier New" w:cs="Courier New"/>
          <w:sz w:val="20"/>
        </w:rPr>
      </w:pPr>
      <w:r w:rsidRPr="00A4743C">
        <w:rPr>
          <w:rFonts w:ascii="Courier New" w:hAnsi="Courier New" w:cs="Courier New"/>
          <w:sz w:val="20"/>
        </w:rPr>
        <w:t>Riteris</w:t>
      </w:r>
    </w:p>
    <w:p w:rsidR="000C409E" w:rsidRPr="000C409E" w:rsidRDefault="00A4743C" w:rsidP="00A4743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A4743C">
        <w:rPr>
          <w:rFonts w:ascii="Courier New" w:hAnsi="Courier New" w:cs="Courier New"/>
          <w:sz w:val="20"/>
        </w:rPr>
        <w:t>Gydytojas</w:t>
      </w:r>
      <w:r w:rsidR="000C409E">
        <w:br w:type="page"/>
      </w:r>
    </w:p>
    <w:p w:rsidR="00D1074F" w:rsidRDefault="00D1074F" w:rsidP="00D1074F">
      <w:pPr>
        <w:pStyle w:val="Heading2"/>
      </w:pPr>
      <w:bookmarkStart w:id="9" w:name="_Toc51687504"/>
      <w:r>
        <w:lastRenderedPageBreak/>
        <w:t>Dėstytojo pastabos</w:t>
      </w:r>
      <w:bookmarkEnd w:id="9"/>
    </w:p>
    <w:p w:rsidR="000C409E" w:rsidRDefault="000C409E" w:rsidP="000C409E"/>
    <w:p w:rsidR="000C409E" w:rsidRPr="000C409E" w:rsidRDefault="000C409E" w:rsidP="000C409E"/>
    <w:p w:rsidR="00D1074F" w:rsidRDefault="00D1074F" w:rsidP="00D1074F"/>
    <w:p w:rsidR="00D1074F" w:rsidRDefault="00D1074F" w:rsidP="00D1074F"/>
    <w:p w:rsidR="00D1074F" w:rsidRPr="00D1074F" w:rsidRDefault="00D1074F" w:rsidP="00D1074F"/>
    <w:p w:rsidR="00AB7416" w:rsidRPr="0015714D" w:rsidRDefault="00B62B7E" w:rsidP="00F93867">
      <w:pPr>
        <w:pStyle w:val="Heading1"/>
      </w:pPr>
      <w:bookmarkStart w:id="10" w:name="_Toc51687505"/>
      <w:r w:rsidRPr="00F93867">
        <w:lastRenderedPageBreak/>
        <w:t>Skaičiavimų</w:t>
      </w:r>
      <w:r>
        <w:t xml:space="preserve"> klasė</w:t>
      </w:r>
      <w:bookmarkEnd w:id="10"/>
    </w:p>
    <w:p w:rsidR="00AB7416" w:rsidRPr="00844988" w:rsidRDefault="00AB7416" w:rsidP="00AB7416">
      <w:pPr>
        <w:pStyle w:val="Heading2"/>
      </w:pPr>
      <w:bookmarkStart w:id="11" w:name="_Toc51687506"/>
      <w:r w:rsidRPr="00844988">
        <w:t>Darbo užduotis</w:t>
      </w:r>
      <w:bookmarkEnd w:id="11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2" w:name="_Toc51687507"/>
      <w:r w:rsidRPr="00844988">
        <w:t>Programos tekstas</w:t>
      </w:r>
      <w:bookmarkEnd w:id="12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3" w:name="_Toc51687508"/>
      <w:r w:rsidRPr="00844988">
        <w:t>Pradiniai duomenys ir rezultatai</w:t>
      </w:r>
      <w:bookmarkEnd w:id="13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D1074F" w:rsidRDefault="00D1074F" w:rsidP="00D1074F">
      <w:pPr>
        <w:pStyle w:val="Heading2"/>
      </w:pPr>
      <w:bookmarkStart w:id="14" w:name="_Toc51687509"/>
      <w:r>
        <w:t>Dėstytojo pastabos</w:t>
      </w:r>
      <w:bookmarkEnd w:id="14"/>
    </w:p>
    <w:p w:rsidR="00D1074F" w:rsidRDefault="00D1074F" w:rsidP="00D1074F"/>
    <w:p w:rsidR="00D1074F" w:rsidRDefault="00D1074F" w:rsidP="00D1074F"/>
    <w:p w:rsidR="00D1074F" w:rsidRPr="00D1074F" w:rsidRDefault="00D1074F" w:rsidP="00D1074F"/>
    <w:p w:rsidR="00AB7416" w:rsidRPr="0015714D" w:rsidRDefault="00B62B7E" w:rsidP="006E731F">
      <w:pPr>
        <w:pStyle w:val="Heading1"/>
      </w:pPr>
      <w:bookmarkStart w:id="15" w:name="_Toc51687510"/>
      <w:r>
        <w:lastRenderedPageBreak/>
        <w:t>Konteineris</w:t>
      </w:r>
      <w:bookmarkEnd w:id="15"/>
    </w:p>
    <w:p w:rsidR="00AB7416" w:rsidRPr="00844988" w:rsidRDefault="00AB7416" w:rsidP="00AB7416">
      <w:pPr>
        <w:pStyle w:val="Heading2"/>
      </w:pPr>
      <w:bookmarkStart w:id="16" w:name="_Toc51687511"/>
      <w:r w:rsidRPr="00844988">
        <w:t>Darbo užduotis</w:t>
      </w:r>
      <w:bookmarkEnd w:id="16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7" w:name="_Toc51687512"/>
      <w:r w:rsidRPr="00844988">
        <w:t>Programos tekstas</w:t>
      </w:r>
      <w:bookmarkEnd w:id="17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8" w:name="_Toc51687513"/>
      <w:r w:rsidRPr="00844988">
        <w:t>Pradiniai duomenys ir rezultatai</w:t>
      </w:r>
      <w:bookmarkEnd w:id="18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D1074F" w:rsidRDefault="00D1074F" w:rsidP="00D1074F">
      <w:pPr>
        <w:pStyle w:val="Heading2"/>
      </w:pPr>
      <w:bookmarkStart w:id="19" w:name="_Toc51687514"/>
      <w:r>
        <w:t>Dėstytojo pastabos</w:t>
      </w:r>
      <w:bookmarkEnd w:id="19"/>
    </w:p>
    <w:p w:rsidR="00D1074F" w:rsidRDefault="00D1074F" w:rsidP="00D1074F"/>
    <w:p w:rsidR="00D1074F" w:rsidRDefault="00D1074F" w:rsidP="00D1074F"/>
    <w:p w:rsidR="00D1074F" w:rsidRPr="00D1074F" w:rsidRDefault="00D1074F" w:rsidP="00D1074F"/>
    <w:p w:rsidR="00AB7416" w:rsidRPr="0015714D" w:rsidRDefault="009E0401" w:rsidP="006E731F">
      <w:pPr>
        <w:pStyle w:val="Heading1"/>
      </w:pPr>
      <w:bookmarkStart w:id="20" w:name="_Toc51687515"/>
      <w:r w:rsidRPr="009E0401">
        <w:lastRenderedPageBreak/>
        <w:t>Teksto analizė ir redagavimas</w:t>
      </w:r>
      <w:bookmarkEnd w:id="20"/>
    </w:p>
    <w:p w:rsidR="00AB7416" w:rsidRPr="00844988" w:rsidRDefault="00AB7416" w:rsidP="00AB7416">
      <w:pPr>
        <w:pStyle w:val="Heading2"/>
      </w:pPr>
      <w:bookmarkStart w:id="21" w:name="_Toc51687516"/>
      <w:r w:rsidRPr="00844988">
        <w:t>Darbo užduotis</w:t>
      </w:r>
      <w:bookmarkEnd w:id="21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22" w:name="_Toc51687517"/>
      <w:r w:rsidRPr="00844988">
        <w:t>Programos tekstas</w:t>
      </w:r>
      <w:bookmarkEnd w:id="22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23" w:name="_Toc51687518"/>
      <w:r w:rsidRPr="00844988">
        <w:t>Pradiniai duomenys ir rezultatai</w:t>
      </w:r>
      <w:bookmarkEnd w:id="23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D1074F" w:rsidRDefault="00D1074F" w:rsidP="00D1074F">
      <w:pPr>
        <w:pStyle w:val="Heading2"/>
      </w:pPr>
      <w:bookmarkStart w:id="24" w:name="_Toc51687519"/>
      <w:r>
        <w:t>Dėstytojo pastabos</w:t>
      </w:r>
      <w:bookmarkEnd w:id="24"/>
    </w:p>
    <w:p w:rsidR="00D1074F" w:rsidRDefault="00D1074F" w:rsidP="00D1074F"/>
    <w:p w:rsidR="00D1074F" w:rsidRDefault="00D1074F" w:rsidP="00D1074F"/>
    <w:p w:rsidR="00D1074F" w:rsidRPr="00D1074F" w:rsidRDefault="00D1074F" w:rsidP="00D1074F"/>
    <w:p w:rsidR="007E6559" w:rsidRPr="0015714D" w:rsidRDefault="00AD1B2E" w:rsidP="006E731F">
      <w:pPr>
        <w:pStyle w:val="Heading1"/>
      </w:pPr>
      <w:bookmarkStart w:id="25" w:name="_Toc51687520"/>
      <w:r>
        <w:lastRenderedPageBreak/>
        <w:t>P</w:t>
      </w:r>
      <w:r w:rsidR="00B62B7E">
        <w:t>aveldėjimas</w:t>
      </w:r>
      <w:bookmarkEnd w:id="25"/>
    </w:p>
    <w:p w:rsidR="007E6559" w:rsidRPr="00844988" w:rsidRDefault="007E6559" w:rsidP="007E6559">
      <w:pPr>
        <w:pStyle w:val="Heading2"/>
      </w:pPr>
      <w:bookmarkStart w:id="26" w:name="_Toc51687521"/>
      <w:r w:rsidRPr="00844988">
        <w:t>Darbo užduotis</w:t>
      </w:r>
      <w:bookmarkEnd w:id="26"/>
    </w:p>
    <w:p w:rsidR="007E6559" w:rsidRDefault="007E6559" w:rsidP="007E6559"/>
    <w:p w:rsidR="007E6559" w:rsidRDefault="007E6559" w:rsidP="007E6559"/>
    <w:p w:rsidR="007E6559" w:rsidRPr="00844988" w:rsidRDefault="007E6559" w:rsidP="007E6559"/>
    <w:p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7E6559" w:rsidRPr="00844988" w:rsidRDefault="007E6559" w:rsidP="007E6559">
      <w:pPr>
        <w:pStyle w:val="Programostekstas"/>
      </w:pPr>
    </w:p>
    <w:p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AB7416" w:rsidRDefault="00AB7416" w:rsidP="007E6559">
      <w:pPr>
        <w:pStyle w:val="Programostekstas"/>
      </w:pPr>
    </w:p>
    <w:p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:rsidR="00D1074F" w:rsidRDefault="00D1074F" w:rsidP="00D1074F"/>
    <w:p w:rsidR="00D1074F" w:rsidRDefault="00D1074F" w:rsidP="00D1074F"/>
    <w:p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EA0" w:rsidRDefault="00A57EA0">
      <w:r>
        <w:separator/>
      </w:r>
    </w:p>
  </w:endnote>
  <w:endnote w:type="continuationSeparator" w:id="0">
    <w:p w:rsidR="00A57EA0" w:rsidRDefault="00A5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5F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5F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EA0" w:rsidRDefault="00A57EA0">
      <w:r>
        <w:separator/>
      </w:r>
    </w:p>
  </w:footnote>
  <w:footnote w:type="continuationSeparator" w:id="0">
    <w:p w:rsidR="00A57EA0" w:rsidRDefault="00A57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022C0D"/>
    <w:multiLevelType w:val="hybridMultilevel"/>
    <w:tmpl w:val="63CAB50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3CA96E9F"/>
    <w:multiLevelType w:val="hybridMultilevel"/>
    <w:tmpl w:val="38EAC4B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2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50107D"/>
    <w:multiLevelType w:val="hybridMultilevel"/>
    <w:tmpl w:val="6652E7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9"/>
  </w:num>
  <w:num w:numId="2">
    <w:abstractNumId w:val="27"/>
  </w:num>
  <w:num w:numId="3">
    <w:abstractNumId w:val="38"/>
  </w:num>
  <w:num w:numId="4">
    <w:abstractNumId w:val="26"/>
  </w:num>
  <w:num w:numId="5">
    <w:abstractNumId w:val="36"/>
  </w:num>
  <w:num w:numId="6">
    <w:abstractNumId w:val="42"/>
  </w:num>
  <w:num w:numId="7">
    <w:abstractNumId w:val="13"/>
  </w:num>
  <w:num w:numId="8">
    <w:abstractNumId w:val="10"/>
  </w:num>
  <w:num w:numId="9">
    <w:abstractNumId w:val="14"/>
  </w:num>
  <w:num w:numId="10">
    <w:abstractNumId w:val="32"/>
  </w:num>
  <w:num w:numId="11">
    <w:abstractNumId w:val="21"/>
  </w:num>
  <w:num w:numId="12">
    <w:abstractNumId w:val="29"/>
  </w:num>
  <w:num w:numId="13">
    <w:abstractNumId w:val="11"/>
  </w:num>
  <w:num w:numId="14">
    <w:abstractNumId w:val="31"/>
  </w:num>
  <w:num w:numId="15">
    <w:abstractNumId w:val="16"/>
  </w:num>
  <w:num w:numId="16">
    <w:abstractNumId w:val="41"/>
  </w:num>
  <w:num w:numId="17">
    <w:abstractNumId w:val="17"/>
  </w:num>
  <w:num w:numId="18">
    <w:abstractNumId w:val="14"/>
  </w:num>
  <w:num w:numId="19">
    <w:abstractNumId w:val="20"/>
  </w:num>
  <w:num w:numId="20">
    <w:abstractNumId w:val="18"/>
  </w:num>
  <w:num w:numId="21">
    <w:abstractNumId w:val="22"/>
  </w:num>
  <w:num w:numId="22">
    <w:abstractNumId w:val="43"/>
  </w:num>
  <w:num w:numId="23">
    <w:abstractNumId w:val="15"/>
  </w:num>
  <w:num w:numId="24">
    <w:abstractNumId w:val="34"/>
  </w:num>
  <w:num w:numId="25">
    <w:abstractNumId w:val="37"/>
  </w:num>
  <w:num w:numId="26">
    <w:abstractNumId w:val="19"/>
  </w:num>
  <w:num w:numId="27">
    <w:abstractNumId w:val="35"/>
  </w:num>
  <w:num w:numId="28">
    <w:abstractNumId w:val="44"/>
  </w:num>
  <w:num w:numId="29">
    <w:abstractNumId w:val="30"/>
  </w:num>
  <w:num w:numId="30">
    <w:abstractNumId w:val="28"/>
  </w:num>
  <w:num w:numId="31">
    <w:abstractNumId w:val="23"/>
  </w:num>
  <w:num w:numId="32">
    <w:abstractNumId w:val="25"/>
  </w:num>
  <w:num w:numId="33">
    <w:abstractNumId w:val="44"/>
  </w:num>
  <w:num w:numId="34">
    <w:abstractNumId w:val="40"/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4"/>
  </w:num>
  <w:num w:numId="47">
    <w:abstractNumId w:val="33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7D"/>
    <w:rsid w:val="00000825"/>
    <w:rsid w:val="0005232C"/>
    <w:rsid w:val="000562DF"/>
    <w:rsid w:val="0009306E"/>
    <w:rsid w:val="000C409E"/>
    <w:rsid w:val="000C4293"/>
    <w:rsid w:val="000D62BF"/>
    <w:rsid w:val="000D7D75"/>
    <w:rsid w:val="000F7F7F"/>
    <w:rsid w:val="00100F55"/>
    <w:rsid w:val="00103131"/>
    <w:rsid w:val="001423FA"/>
    <w:rsid w:val="0015714D"/>
    <w:rsid w:val="001B1565"/>
    <w:rsid w:val="001E733B"/>
    <w:rsid w:val="001F0046"/>
    <w:rsid w:val="00216DBA"/>
    <w:rsid w:val="00217AED"/>
    <w:rsid w:val="00254243"/>
    <w:rsid w:val="00260F87"/>
    <w:rsid w:val="0028307C"/>
    <w:rsid w:val="0029155A"/>
    <w:rsid w:val="00291C8F"/>
    <w:rsid w:val="002949A3"/>
    <w:rsid w:val="002C56BD"/>
    <w:rsid w:val="002E3EF8"/>
    <w:rsid w:val="002F60F6"/>
    <w:rsid w:val="00371865"/>
    <w:rsid w:val="003749F3"/>
    <w:rsid w:val="003F1D21"/>
    <w:rsid w:val="0041248A"/>
    <w:rsid w:val="00415D80"/>
    <w:rsid w:val="00421252"/>
    <w:rsid w:val="0045736B"/>
    <w:rsid w:val="004771C9"/>
    <w:rsid w:val="004965DE"/>
    <w:rsid w:val="004A6A01"/>
    <w:rsid w:val="004C3D88"/>
    <w:rsid w:val="004E181F"/>
    <w:rsid w:val="004E385B"/>
    <w:rsid w:val="0052026C"/>
    <w:rsid w:val="00531F74"/>
    <w:rsid w:val="0053511B"/>
    <w:rsid w:val="00572435"/>
    <w:rsid w:val="005B13B5"/>
    <w:rsid w:val="005C73ED"/>
    <w:rsid w:val="005F283E"/>
    <w:rsid w:val="00610595"/>
    <w:rsid w:val="006C31FE"/>
    <w:rsid w:val="006E731F"/>
    <w:rsid w:val="007016E8"/>
    <w:rsid w:val="00727538"/>
    <w:rsid w:val="00727B09"/>
    <w:rsid w:val="00747A01"/>
    <w:rsid w:val="00770695"/>
    <w:rsid w:val="007B4B65"/>
    <w:rsid w:val="007E6559"/>
    <w:rsid w:val="007F39F5"/>
    <w:rsid w:val="008301E0"/>
    <w:rsid w:val="00844988"/>
    <w:rsid w:val="008D3EB6"/>
    <w:rsid w:val="00906F8C"/>
    <w:rsid w:val="0091768C"/>
    <w:rsid w:val="00932992"/>
    <w:rsid w:val="00953893"/>
    <w:rsid w:val="00965287"/>
    <w:rsid w:val="00970322"/>
    <w:rsid w:val="009E0401"/>
    <w:rsid w:val="00A049DD"/>
    <w:rsid w:val="00A0560D"/>
    <w:rsid w:val="00A4743C"/>
    <w:rsid w:val="00A57EA0"/>
    <w:rsid w:val="00A60F35"/>
    <w:rsid w:val="00A61D9A"/>
    <w:rsid w:val="00A6795E"/>
    <w:rsid w:val="00A81B01"/>
    <w:rsid w:val="00A943A7"/>
    <w:rsid w:val="00AB1BE1"/>
    <w:rsid w:val="00AB7416"/>
    <w:rsid w:val="00AD1B2E"/>
    <w:rsid w:val="00AE0E37"/>
    <w:rsid w:val="00AE7C8B"/>
    <w:rsid w:val="00B011A7"/>
    <w:rsid w:val="00B357AD"/>
    <w:rsid w:val="00B62B7E"/>
    <w:rsid w:val="00B9327F"/>
    <w:rsid w:val="00B9724D"/>
    <w:rsid w:val="00BA4DB8"/>
    <w:rsid w:val="00BC5387"/>
    <w:rsid w:val="00BE7267"/>
    <w:rsid w:val="00C11BE4"/>
    <w:rsid w:val="00C34637"/>
    <w:rsid w:val="00C423D0"/>
    <w:rsid w:val="00C728EB"/>
    <w:rsid w:val="00C76854"/>
    <w:rsid w:val="00C804C0"/>
    <w:rsid w:val="00C87140"/>
    <w:rsid w:val="00CD58DB"/>
    <w:rsid w:val="00D10218"/>
    <w:rsid w:val="00D1074F"/>
    <w:rsid w:val="00D253F8"/>
    <w:rsid w:val="00D5274E"/>
    <w:rsid w:val="00D560C9"/>
    <w:rsid w:val="00D665F7"/>
    <w:rsid w:val="00D968A6"/>
    <w:rsid w:val="00E03A86"/>
    <w:rsid w:val="00E128E0"/>
    <w:rsid w:val="00E55394"/>
    <w:rsid w:val="00E768B1"/>
    <w:rsid w:val="00E9220B"/>
    <w:rsid w:val="00EA4B42"/>
    <w:rsid w:val="00EB5168"/>
    <w:rsid w:val="00F16C66"/>
    <w:rsid w:val="00F32903"/>
    <w:rsid w:val="00F434BC"/>
    <w:rsid w:val="00F45991"/>
    <w:rsid w:val="00F54C7D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7B97BC"/>
  <w15:docId w15:val="{E7F6A1AE-B3D3-4BF9-81A7-9B973BF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styleId="ListParagraph">
    <w:name w:val="List Paragraph"/>
    <w:basedOn w:val="Normal"/>
    <w:uiPriority w:val="34"/>
    <w:qFormat/>
    <w:rsid w:val="00F5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jras\Downloads\118_Ataskaitos_sablona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01E1FB7-E4FB-47FC-AE26-755A82FE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118_Ataskaitos_sablonas (1).dotx</Template>
  <TotalTime>69</TotalTime>
  <Pages>16</Pages>
  <Words>9905</Words>
  <Characters>5647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Raškevičius Nojus</dc:creator>
  <cp:lastModifiedBy>Raškevičius Nojus</cp:lastModifiedBy>
  <cp:revision>6</cp:revision>
  <dcterms:created xsi:type="dcterms:W3CDTF">2020-09-23T08:02:00Z</dcterms:created>
  <dcterms:modified xsi:type="dcterms:W3CDTF">2020-09-23T09:11:00Z</dcterms:modified>
</cp:coreProperties>
</file>